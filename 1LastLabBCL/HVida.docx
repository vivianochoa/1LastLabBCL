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-nfasis1"/>
        <w:tblW w:w="5000" w:type="pct"/>
        <w:tblLayout w:type="fixed"/>
        <w:tblLook w:val="04A0" w:firstRow="1" w:lastRow="0" w:firstColumn="1" w:lastColumn="0" w:noHBand="0" w:noVBand="1"/>
        <w:tblDescription w:val="Tabla de diseño para todo el contenido"/>
      </w:tblPr>
      <w:tblGrid>
        <w:gridCol w:w="2919"/>
        <w:gridCol w:w="705"/>
        <w:gridCol w:w="5968"/>
      </w:tblGrid>
      <w:tr w:rsidR="00B93310" w:rsidRPr="005152F2" w:rsidTr="00594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sdt>
            <w:sdtPr>
              <w:rPr>
                <w:sz w:val="36"/>
              </w:rPr>
              <w:alias w:val="Su nombre:"/>
              <w:tag w:val="Su nombre:"/>
              <w:id w:val="-1220516334"/>
              <w:placeholder>
                <w:docPart w:val="FC9577F3A16648448D7865F7B6A76AC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94D23" w:rsidRDefault="00594D23" w:rsidP="003856C9">
                <w:pPr>
                  <w:pStyle w:val="Ttulo1"/>
                  <w:outlineLvl w:val="0"/>
                  <w:rPr>
                    <w:sz w:val="36"/>
                  </w:rPr>
                </w:pPr>
                <w:r w:rsidRPr="00594D23">
                  <w:rPr>
                    <w:sz w:val="36"/>
                    <w:lang w:val="es-GT"/>
                  </w:rPr>
                  <w:t>Vivian anais ajtun ochoa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92278F" w:themeColor="accent1"/>
                <w:bottom w:val="single" w:sz="8" w:space="0" w:color="92278F" w:themeColor="accent1"/>
                <w:insideH w:val="single" w:sz="8" w:space="0" w:color="92278F" w:themeColor="accent1"/>
                <w:insideV w:val="single" w:sz="8" w:space="0" w:color="92278F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70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6D149A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92278f [3204]" strokecolor="#92278f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92278f [3204]" strokecolor="#92278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94D23" w:rsidP="00594D23">
                  <w:pPr>
                    <w:pStyle w:val="Ttulo3"/>
                  </w:pPr>
                  <w:r>
                    <w:t>vi</w:t>
                  </w:r>
                  <w:r w:rsidRPr="00594D23">
                    <w:rPr>
                      <w:sz w:val="18"/>
                    </w:rPr>
                    <w:t>vianochoa9@gmail.com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4E8310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92278f [3204]" strokecolor="#92278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92278f [3204]" strokecolor="#92278f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41A0" w:rsidP="00594D23">
                  <w:pPr>
                    <w:pStyle w:val="Ttulo3"/>
                  </w:pPr>
                  <w:r>
                    <w:t>59140596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1641A0" w:rsidP="00441EB9">
                  <w:pPr>
                    <w:pStyle w:val="Ttulo3"/>
                  </w:pPr>
                  <w:r w:rsidRPr="001641A0">
                    <w:rPr>
                      <w:color w:val="6D1D6A" w:themeColor="accent1" w:themeShade="BF"/>
                    </w:rPr>
                    <w:t>Facebook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41A0" w:rsidP="00594D23">
                  <w:pPr>
                    <w:pStyle w:val="Ttulo3"/>
                  </w:pPr>
                  <w:r>
                    <w:t xml:space="preserve">vivian ochoa </w:t>
                  </w:r>
                </w:p>
              </w:tc>
            </w:tr>
            <w:tr w:rsidR="00441EB9" w:rsidRPr="005152F2" w:rsidTr="001641A0">
              <w:trPr>
                <w:trHeight w:val="21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594D23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1537E2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62BBB5E0489432686AD9AE0D06C1E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52BE86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92278f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94D23" w:rsidP="00594D23">
                  <w:r>
                    <w:t xml:space="preserve">Alcanzar crecimiento laboral poniendo en </w:t>
                  </w:r>
                  <w:proofErr w:type="spellStart"/>
                  <w:proofErr w:type="gramStart"/>
                  <w:r>
                    <w:t>practica</w:t>
                  </w:r>
                  <w:proofErr w:type="spellEnd"/>
                  <w:proofErr w:type="gramEnd"/>
                  <w:r>
                    <w:t xml:space="preserve"> todos los conocimientos académicos a lo largo de los estudios.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1537E2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1E969018AD3D4E1CA9E5223A0AA0E1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D515C81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92278f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594D23" w:rsidP="00594D23">
                  <w:r>
                    <w:t>Conocimientos en diseño web y desarrollo de programas con lenguajes orientados a objetos.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752"/>
            </w:tblGrid>
            <w:tr w:rsidR="008F6337" w:rsidTr="00594D23">
              <w:trPr>
                <w:trHeight w:val="2249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94D23" w:rsidP="008F6337">
                  <w:pPr>
                    <w:pStyle w:val="Ttulo2"/>
                  </w:pPr>
                  <w:r>
                    <w:t>Bachiller en computación</w:t>
                  </w:r>
                </w:p>
                <w:p w:rsidR="008F6337" w:rsidRDefault="00594D23" w:rsidP="002B3890">
                  <w:pPr>
                    <w:pStyle w:val="Ttulo4"/>
                  </w:pPr>
                  <w:r>
                    <w:t>Alied global</w:t>
                  </w:r>
                </w:p>
                <w:p w:rsidR="001641A0" w:rsidRDefault="001641A0" w:rsidP="002B3890">
                  <w:pPr>
                    <w:pStyle w:val="Ttulo4"/>
                    <w:rPr>
                      <w:rFonts w:ascii="Arial" w:hAnsi="Arial" w:cs="Arial"/>
                      <w:b w:val="0"/>
                      <w:color w:val="222222"/>
                      <w:shd w:val="clear" w:color="auto" w:fill="FFFFFF"/>
                    </w:rPr>
                  </w:pPr>
                  <w:r w:rsidRPr="001641A0">
                    <w:rPr>
                      <w:rFonts w:ascii="Arial" w:hAnsi="Arial" w:cs="Arial"/>
                      <w:b w:val="0"/>
                      <w:color w:val="222222"/>
                      <w:shd w:val="clear" w:color="auto" w:fill="FFFFFF"/>
                    </w:rPr>
                    <w:t>Calzada Raul Aguilar Batres, Guatemala</w:t>
                  </w:r>
                </w:p>
                <w:p w:rsidR="001641A0" w:rsidRPr="001641A0" w:rsidRDefault="001641A0" w:rsidP="002B3890">
                  <w:pPr>
                    <w:pStyle w:val="Ttulo4"/>
                    <w:rPr>
                      <w:b w:val="0"/>
                      <w:u w:val="single"/>
                    </w:rPr>
                  </w:pPr>
                  <w:r>
                    <w:rPr>
                      <w:rFonts w:ascii="Arial" w:hAnsi="Arial" w:cs="Arial"/>
                      <w:b w:val="0"/>
                      <w:color w:val="222222"/>
                      <w:shd w:val="clear" w:color="auto" w:fill="FFFFFF"/>
                    </w:rPr>
                    <w:t xml:space="preserve">tel: 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2419 9999</w:t>
                  </w:r>
                  <w:bookmarkStart w:id="0" w:name="_GoBack"/>
                  <w:bookmarkEnd w:id="0"/>
                </w:p>
                <w:p w:rsidR="00594D23" w:rsidRPr="00594D23" w:rsidRDefault="00594D23" w:rsidP="00594D23">
                  <w:pPr>
                    <w:pStyle w:val="Ttulo5"/>
                  </w:pPr>
                  <w:r>
                    <w:t>12 de septiembre a 12 de marzo</w:t>
                  </w:r>
                </w:p>
                <w:p w:rsidR="008F6337" w:rsidRDefault="00594D23" w:rsidP="008F6337">
                  <w:r>
                    <w:t>Diseñadora web y programadora en java</w:t>
                  </w:r>
                </w:p>
                <w:p w:rsidR="008F6337" w:rsidRDefault="008F6337" w:rsidP="00594D23">
                  <w:pPr>
                    <w:jc w:val="both"/>
                  </w:pP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537E2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298E47D2793B4E90B6CAC559BD3BB9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594D23" w:rsidP="002B3890">
                  <w:pPr>
                    <w:pStyle w:val="Ttulo4"/>
                  </w:pPr>
                  <w:r>
                    <w:t xml:space="preserve">bachiller en cc y ll con orientacion en computacion </w:t>
                  </w:r>
                </w:p>
                <w:p w:rsidR="00594D23" w:rsidRDefault="00594D23" w:rsidP="00594D23">
                  <w:pPr>
                    <w:pStyle w:val="Ttulo5"/>
                  </w:pPr>
                  <w:r>
                    <w:t xml:space="preserve">Liceo </w:t>
                  </w:r>
                  <w:proofErr w:type="spellStart"/>
                  <w:r>
                    <w:t>Compu-Market</w:t>
                  </w:r>
                  <w:proofErr w:type="spellEnd"/>
                </w:p>
                <w:p w:rsidR="00594D23" w:rsidRPr="0043426C" w:rsidRDefault="00594D23" w:rsidP="00594D23">
                  <w:pPr>
                    <w:pStyle w:val="Ttulo4"/>
                  </w:pPr>
                  <w:r>
                    <w:t xml:space="preserve">basicos 1ro a 3ro </w:t>
                  </w:r>
                </w:p>
                <w:p w:rsidR="00594D23" w:rsidRPr="005152F2" w:rsidRDefault="00594D23" w:rsidP="00594D23">
                  <w:pPr>
                    <w:pStyle w:val="Ttulo5"/>
                  </w:pPr>
                  <w:r>
                    <w:t>INEB San José JM</w:t>
                  </w:r>
                </w:p>
                <w:p w:rsidR="00594D23" w:rsidRPr="0043426C" w:rsidRDefault="00594D23" w:rsidP="00594D23">
                  <w:pPr>
                    <w:pStyle w:val="Ttulo4"/>
                  </w:pPr>
                  <w:r>
                    <w:t>primaria</w:t>
                  </w:r>
                </w:p>
                <w:p w:rsidR="00594D23" w:rsidRPr="005152F2" w:rsidRDefault="00594D23" w:rsidP="00594D23">
                  <w:pPr>
                    <w:pStyle w:val="Ttulo5"/>
                  </w:pPr>
                  <w:r>
                    <w:t xml:space="preserve">EORM Tierra de </w:t>
                  </w:r>
                  <w:proofErr w:type="spellStart"/>
                  <w:r>
                    <w:t>Promision</w:t>
                  </w:r>
                  <w:proofErr w:type="spellEnd"/>
                  <w:r>
                    <w:t xml:space="preserve"> II</w:t>
                  </w:r>
                </w:p>
                <w:p w:rsidR="008F6337" w:rsidRDefault="008F6337" w:rsidP="00594D23"/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1537E2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1A40869592374B31A89909EB1219C2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8F6337" w:rsidRDefault="00594D23" w:rsidP="00594D23">
                  <w:r>
                    <w:t xml:space="preserve">Cursos de Computación </w:t>
                  </w:r>
                </w:p>
                <w:p w:rsidR="00594D23" w:rsidRDefault="00594D23" w:rsidP="00594D23">
                  <w:r>
                    <w:t>Cursos de Programación</w:t>
                  </w:r>
                </w:p>
                <w:p w:rsidR="00594D23" w:rsidRDefault="00594D23" w:rsidP="00594D23">
                  <w:r>
                    <w:t xml:space="preserve">Cursos de </w:t>
                  </w:r>
                  <w:r w:rsidRPr="00594D23">
                    <w:rPr>
                      <w:u w:val="single"/>
                    </w:rPr>
                    <w:t>Inglés</w:t>
                  </w:r>
                  <w:r>
                    <w:t xml:space="preserve"> </w:t>
                  </w:r>
                </w:p>
              </w:tc>
            </w:tr>
          </w:tbl>
          <w:p w:rsidR="008F6337" w:rsidRPr="005152F2" w:rsidRDefault="008F6337" w:rsidP="00385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E2" w:rsidRDefault="001537E2" w:rsidP="003856C9">
      <w:pPr>
        <w:spacing w:after="0" w:line="240" w:lineRule="auto"/>
      </w:pPr>
      <w:r>
        <w:separator/>
      </w:r>
    </w:p>
  </w:endnote>
  <w:endnote w:type="continuationSeparator" w:id="0">
    <w:p w:rsidR="001537E2" w:rsidRDefault="001537E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E6F038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594D23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19C3C65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E2" w:rsidRDefault="001537E2" w:rsidP="003856C9">
      <w:pPr>
        <w:spacing w:after="0" w:line="240" w:lineRule="auto"/>
      </w:pPr>
      <w:r>
        <w:separator/>
      </w:r>
    </w:p>
  </w:footnote>
  <w:footnote w:type="continuationSeparator" w:id="0">
    <w:p w:rsidR="001537E2" w:rsidRDefault="001537E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C1F2D8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68993C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23"/>
    <w:rsid w:val="00052BE1"/>
    <w:rsid w:val="0007412A"/>
    <w:rsid w:val="0010199E"/>
    <w:rsid w:val="001537E2"/>
    <w:rsid w:val="001641A0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45D0D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94D23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8E3C7-63BF-49B1-AE51-6B7C8263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92278F" w:themeColor="accent1"/>
        <w:bottom w:val="single" w:sz="8" w:space="22" w:color="92278F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92278F" w:themeColor="accent1"/>
        <w:bottom w:val="single" w:sz="8" w:space="7" w:color="92278F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Tabladecuadrcula6concolores-nfasis1">
    <w:name w:val="Grid Table 6 Colorful Accent 1"/>
    <w:basedOn w:val="Tablanormal"/>
    <w:uiPriority w:val="51"/>
    <w:rsid w:val="00594D23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.PC1-026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9577F3A16648448D7865F7B6A76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3F1AF-5CAA-4878-970B-47027F199AE0}"/>
      </w:docPartPr>
      <w:docPartBody>
        <w:p w:rsidR="00417C75" w:rsidRDefault="0002608A">
          <w:pPr>
            <w:pStyle w:val="FC9577F3A16648448D7865F7B6A76AC2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562BBB5E0489432686AD9AE0D06C1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072D-0E76-4017-933B-214FFE430776}"/>
      </w:docPartPr>
      <w:docPartBody>
        <w:p w:rsidR="00417C75" w:rsidRDefault="0002608A">
          <w:pPr>
            <w:pStyle w:val="562BBB5E0489432686AD9AE0D06C1E8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E969018AD3D4E1CA9E5223A0AA0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8E922-E3B6-431A-AC9F-D488E66AA40E}"/>
      </w:docPartPr>
      <w:docPartBody>
        <w:p w:rsidR="00417C75" w:rsidRDefault="0002608A">
          <w:pPr>
            <w:pStyle w:val="1E969018AD3D4E1CA9E5223A0AA0E15A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298E47D2793B4E90B6CAC559BD3B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56A91-1D94-468F-8E45-61F560A9FCE6}"/>
      </w:docPartPr>
      <w:docPartBody>
        <w:p w:rsidR="00417C75" w:rsidRDefault="0002608A">
          <w:pPr>
            <w:pStyle w:val="298E47D2793B4E90B6CAC559BD3BB925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1A40869592374B31A89909EB1219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94DD-5B3F-4562-B2F6-CD1495AB115F}"/>
      </w:docPartPr>
      <w:docPartBody>
        <w:p w:rsidR="00417C75" w:rsidRDefault="0002608A">
          <w:pPr>
            <w:pStyle w:val="1A40869592374B31A89909EB1219C26F"/>
          </w:pPr>
          <w:r w:rsidRPr="005152F2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8A"/>
    <w:rsid w:val="0002608A"/>
    <w:rsid w:val="00417C75"/>
    <w:rsid w:val="009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9577F3A16648448D7865F7B6A76AC2">
    <w:name w:val="FC9577F3A16648448D7865F7B6A76AC2"/>
  </w:style>
  <w:style w:type="paragraph" w:customStyle="1" w:styleId="472DBAC20EAE4630AC98D7705552432B">
    <w:name w:val="472DBAC20EAE4630AC98D7705552432B"/>
  </w:style>
  <w:style w:type="paragraph" w:customStyle="1" w:styleId="CBA5468AD62749FE906D397C41F68116">
    <w:name w:val="CBA5468AD62749FE906D397C41F68116"/>
  </w:style>
  <w:style w:type="paragraph" w:customStyle="1" w:styleId="3D2C1C52A9C84705A9202B04A9DE4BB3">
    <w:name w:val="3D2C1C52A9C84705A9202B04A9DE4BB3"/>
  </w:style>
  <w:style w:type="paragraph" w:customStyle="1" w:styleId="0C7178C32C674D64AF138A2CFFEBFF1F">
    <w:name w:val="0C7178C32C674D64AF138A2CFFEBFF1F"/>
  </w:style>
  <w:style w:type="paragraph" w:customStyle="1" w:styleId="562BBB5E0489432686AD9AE0D06C1E82">
    <w:name w:val="562BBB5E0489432686AD9AE0D06C1E82"/>
  </w:style>
  <w:style w:type="paragraph" w:customStyle="1" w:styleId="9D8919A118D642449CDD148075525D63">
    <w:name w:val="9D8919A118D642449CDD148075525D63"/>
  </w:style>
  <w:style w:type="paragraph" w:customStyle="1" w:styleId="1E969018AD3D4E1CA9E5223A0AA0E15A">
    <w:name w:val="1E969018AD3D4E1CA9E5223A0AA0E15A"/>
  </w:style>
  <w:style w:type="paragraph" w:customStyle="1" w:styleId="9A9C25FC83604F5596DE27B36FEEEC3B">
    <w:name w:val="9A9C25FC83604F5596DE27B36FEEEC3B"/>
  </w:style>
  <w:style w:type="paragraph" w:customStyle="1" w:styleId="82FD04C527754C2D919FC0FF1A1F5363">
    <w:name w:val="82FD04C527754C2D919FC0FF1A1F5363"/>
  </w:style>
  <w:style w:type="paragraph" w:customStyle="1" w:styleId="02C6DB7F111E47FABBBFD0006D7E0881">
    <w:name w:val="02C6DB7F111E47FABBBFD0006D7E0881"/>
  </w:style>
  <w:style w:type="paragraph" w:customStyle="1" w:styleId="E476D1C54CD0422CB65DCBB0027AE2E8">
    <w:name w:val="E476D1C54CD0422CB65DCBB0027AE2E8"/>
  </w:style>
  <w:style w:type="paragraph" w:customStyle="1" w:styleId="B0BB00562A1E477396E538824A8C2327">
    <w:name w:val="B0BB00562A1E477396E538824A8C2327"/>
  </w:style>
  <w:style w:type="paragraph" w:customStyle="1" w:styleId="114E6392ABF748819037244C0DE93A16">
    <w:name w:val="114E6392ABF748819037244C0DE93A16"/>
  </w:style>
  <w:style w:type="paragraph" w:customStyle="1" w:styleId="0E2368B6613F471E9D705518DBF26538">
    <w:name w:val="0E2368B6613F471E9D705518DBF26538"/>
  </w:style>
  <w:style w:type="paragraph" w:customStyle="1" w:styleId="12C017F6F85943828510C061FF206B68">
    <w:name w:val="12C017F6F85943828510C061FF206B68"/>
  </w:style>
  <w:style w:type="paragraph" w:customStyle="1" w:styleId="298E47D2793B4E90B6CAC559BD3BB925">
    <w:name w:val="298E47D2793B4E90B6CAC559BD3BB925"/>
  </w:style>
  <w:style w:type="paragraph" w:customStyle="1" w:styleId="1C6CDC229EB54DAB932C1D4AAB9D1E41">
    <w:name w:val="1C6CDC229EB54DAB932C1D4AAB9D1E41"/>
  </w:style>
  <w:style w:type="paragraph" w:customStyle="1" w:styleId="8D2C2E4E430F4171AA4814FB80E19CCD">
    <w:name w:val="8D2C2E4E430F4171AA4814FB80E19CCD"/>
  </w:style>
  <w:style w:type="paragraph" w:customStyle="1" w:styleId="D6E639A2BEB1442287292682A9CACC6F">
    <w:name w:val="D6E639A2BEB1442287292682A9CACC6F"/>
  </w:style>
  <w:style w:type="paragraph" w:customStyle="1" w:styleId="1A40869592374B31A89909EB1219C26F">
    <w:name w:val="1A40869592374B31A89909EB1219C26F"/>
  </w:style>
  <w:style w:type="paragraph" w:customStyle="1" w:styleId="A02AC7D553C243268F81D7637A6BFF3D">
    <w:name w:val="A02AC7D553C243268F81D7637A6BF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anais ajtun ochoa</dc:creator>
  <cp:keywords/>
  <dc:description/>
  <cp:lastModifiedBy>Estudiante</cp:lastModifiedBy>
  <cp:revision>3</cp:revision>
  <dcterms:created xsi:type="dcterms:W3CDTF">2018-08-15T21:37:00Z</dcterms:created>
  <dcterms:modified xsi:type="dcterms:W3CDTF">2018-08-15T21:49:00Z</dcterms:modified>
</cp:coreProperties>
</file>